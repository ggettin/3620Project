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B8" w:rsidRDefault="003620C3" w:rsidP="0084178B">
      <w:pPr>
        <w:pStyle w:val="Title"/>
      </w:pPr>
      <w:r>
        <w:t xml:space="preserve">Paul </w:t>
      </w:r>
      <w:sdt>
        <w:sdtPr>
          <w:alias w:val="Author"/>
          <w:tag w:val=""/>
          <w:id w:val="1246310863"/>
          <w:placeholder>
            <w:docPart w:val="CFEFC973CBFA4C6A950D93C3028A58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Edward Tafel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977BB8" w:rsidTr="00841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"/>
        </w:trPr>
        <w:tc>
          <w:tcPr>
            <w:tcW w:w="913" w:type="pct"/>
          </w:tcPr>
          <w:p w:rsidR="00977BB8" w:rsidRDefault="00977BB8" w:rsidP="0084178B">
            <w:pPr>
              <w:spacing w:after="0"/>
            </w:pPr>
          </w:p>
        </w:tc>
        <w:tc>
          <w:tcPr>
            <w:tcW w:w="4087" w:type="pct"/>
          </w:tcPr>
          <w:p w:rsidR="00977BB8" w:rsidRDefault="00977BB8" w:rsidP="0084178B">
            <w:pPr>
              <w:spacing w:after="0"/>
            </w:pPr>
          </w:p>
        </w:tc>
      </w:tr>
      <w:tr w:rsidR="00977BB8" w:rsidTr="0084178B">
        <w:trPr>
          <w:trHeight w:val="670"/>
        </w:trPr>
        <w:tc>
          <w:tcPr>
            <w:tcW w:w="913" w:type="pct"/>
          </w:tcPr>
          <w:p w:rsidR="003620C3" w:rsidRDefault="003620C3" w:rsidP="0084178B">
            <w:pPr>
              <w:spacing w:after="0"/>
            </w:pPr>
            <w:r>
              <w:t>College Info</w:t>
            </w:r>
          </w:p>
          <w:p w:rsidR="003620C3" w:rsidRDefault="003620C3" w:rsidP="0084178B">
            <w:pPr>
              <w:spacing w:after="0"/>
              <w:ind w:right="217"/>
            </w:pPr>
            <w:r>
              <w:t>Permanent Info</w:t>
            </w:r>
          </w:p>
        </w:tc>
        <w:tc>
          <w:tcPr>
            <w:tcW w:w="4087" w:type="pct"/>
          </w:tcPr>
          <w:p w:rsidR="003620C3" w:rsidRDefault="003620C3" w:rsidP="0084178B">
            <w:pPr>
              <w:pStyle w:val="ContactInfo"/>
              <w:spacing w:after="0"/>
            </w:pPr>
            <w:r>
              <w:t>114 Sumter Ln, Central, SC 29630</w:t>
            </w:r>
            <w:r w:rsidR="0060149C">
              <w:t> </w:t>
            </w:r>
            <w:r w:rsidR="0060149C">
              <w:rPr>
                <w:color w:val="A6A6A6" w:themeColor="background1" w:themeShade="A6"/>
              </w:rPr>
              <w:t>|</w:t>
            </w:r>
            <w:r w:rsidR="0060149C">
              <w:t> </w:t>
            </w:r>
            <w:r>
              <w:t>803-420-4323</w:t>
            </w:r>
            <w:r w:rsidR="0060149C">
              <w:t> </w:t>
            </w:r>
            <w:r w:rsidR="0060149C">
              <w:rPr>
                <w:color w:val="A6A6A6" w:themeColor="background1" w:themeShade="A6"/>
              </w:rPr>
              <w:t>|</w:t>
            </w:r>
            <w:r w:rsidR="0060149C">
              <w:t> </w:t>
            </w:r>
            <w:hyperlink r:id="rId8" w:history="1">
              <w:r w:rsidRPr="002B0DE7">
                <w:rPr>
                  <w:rStyle w:val="Hyperlink"/>
                </w:rPr>
                <w:t>ptafel@clemson.edu</w:t>
              </w:r>
            </w:hyperlink>
          </w:p>
          <w:p w:rsidR="003620C3" w:rsidRDefault="003620C3" w:rsidP="0084178B">
            <w:pPr>
              <w:pStyle w:val="ContactInfo"/>
              <w:spacing w:after="0"/>
            </w:pPr>
            <w:r>
              <w:t xml:space="preserve">PO Box 307, Elgin, SC 29045 </w:t>
            </w:r>
            <w:r>
              <w:rPr>
                <w:color w:val="A6A6A6" w:themeColor="background1" w:themeShade="A6"/>
              </w:rPr>
              <w:t>|</w:t>
            </w:r>
            <w:r>
              <w:t> 803-420-4323 </w:t>
            </w:r>
            <w:r>
              <w:rPr>
                <w:color w:val="A6A6A6" w:themeColor="background1" w:themeShade="A6"/>
              </w:rPr>
              <w:t>|</w:t>
            </w:r>
            <w:r>
              <w:t> </w:t>
            </w:r>
            <w:hyperlink r:id="rId9" w:history="1">
              <w:r w:rsidRPr="002B0DE7">
                <w:rPr>
                  <w:rStyle w:val="Hyperlink"/>
                </w:rPr>
                <w:t>carolempson@gmail.com</w:t>
              </w:r>
            </w:hyperlink>
            <w:r>
              <w:t xml:space="preserve"> </w:t>
            </w:r>
          </w:p>
        </w:tc>
      </w:tr>
    </w:tbl>
    <w:p w:rsidR="00977BB8" w:rsidRDefault="0060149C" w:rsidP="0084178B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977BB8" w:rsidTr="00977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77BB8" w:rsidRDefault="00977BB8" w:rsidP="0084178B">
            <w:pPr>
              <w:spacing w:after="0"/>
            </w:pPr>
          </w:p>
        </w:tc>
        <w:tc>
          <w:tcPr>
            <w:tcW w:w="4087" w:type="pct"/>
          </w:tcPr>
          <w:p w:rsidR="00977BB8" w:rsidRDefault="00977BB8" w:rsidP="0084178B">
            <w:pPr>
              <w:spacing w:after="0"/>
            </w:pPr>
          </w:p>
        </w:tc>
      </w:tr>
      <w:tr w:rsidR="00977BB8" w:rsidTr="00977BB8">
        <w:tc>
          <w:tcPr>
            <w:tcW w:w="913" w:type="pct"/>
          </w:tcPr>
          <w:p w:rsidR="00977BB8" w:rsidRDefault="00977BB8" w:rsidP="0084178B">
            <w:pPr>
              <w:spacing w:after="0"/>
            </w:pPr>
          </w:p>
        </w:tc>
        <w:tc>
          <w:tcPr>
            <w:tcW w:w="4087" w:type="pct"/>
          </w:tcPr>
          <w:p w:rsidR="00977BB8" w:rsidRDefault="0084178B" w:rsidP="00D465FD">
            <w:pPr>
              <w:spacing w:after="0"/>
            </w:pPr>
            <w:r>
              <w:t xml:space="preserve">Working toward a degree in computer science. Able to </w:t>
            </w:r>
            <w:r w:rsidR="00D465FD">
              <w:t>tackle issues</w:t>
            </w:r>
            <w:r>
              <w:t xml:space="preserve"> in an outside-the-box way. Dedicated to getting the job done and enjoying the work. </w:t>
            </w:r>
            <w:r w:rsidR="00D465FD">
              <w:t>Creative attitude regarding completing tasks and solving problems.</w:t>
            </w:r>
            <w:r w:rsidR="00E47FBC">
              <w:t xml:space="preserve"> Willing to learn whatever tools necessary to solve problems at hand.</w:t>
            </w:r>
          </w:p>
        </w:tc>
      </w:tr>
    </w:tbl>
    <w:p w:rsidR="00267AC3" w:rsidRDefault="00267AC3" w:rsidP="00267AC3">
      <w:pPr>
        <w:pStyle w:val="SectionHeading"/>
      </w:pPr>
      <w:r>
        <w:t>Education</w:t>
      </w:r>
    </w:p>
    <w:tbl>
      <w:tblPr>
        <w:tblStyle w:val="ResumeTable"/>
        <w:tblW w:w="5045" w:type="pct"/>
        <w:tblLook w:val="04A0" w:firstRow="1" w:lastRow="0" w:firstColumn="1" w:lastColumn="0" w:noHBand="0" w:noVBand="1"/>
        <w:tblDescription w:val="Education"/>
      </w:tblPr>
      <w:tblGrid>
        <w:gridCol w:w="1672"/>
        <w:gridCol w:w="7482"/>
      </w:tblGrid>
      <w:tr w:rsidR="00267AC3" w:rsidTr="007E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"/>
        </w:trPr>
        <w:tc>
          <w:tcPr>
            <w:tcW w:w="913" w:type="pct"/>
          </w:tcPr>
          <w:p w:rsidR="00267AC3" w:rsidRDefault="00267AC3" w:rsidP="007E307F">
            <w:pPr>
              <w:spacing w:after="0" w:line="240" w:lineRule="auto"/>
            </w:pPr>
          </w:p>
        </w:tc>
        <w:tc>
          <w:tcPr>
            <w:tcW w:w="4087" w:type="pct"/>
          </w:tcPr>
          <w:p w:rsidR="00267AC3" w:rsidRDefault="00267AC3" w:rsidP="007E307F">
            <w:pPr>
              <w:spacing w:after="0" w:line="240" w:lineRule="auto"/>
            </w:pPr>
          </w:p>
        </w:tc>
      </w:tr>
      <w:tr w:rsidR="00267AC3" w:rsidTr="007E307F">
        <w:trPr>
          <w:trHeight w:val="339"/>
        </w:trPr>
        <w:tc>
          <w:tcPr>
            <w:tcW w:w="913" w:type="pct"/>
          </w:tcPr>
          <w:p w:rsidR="00267AC3" w:rsidRDefault="00267AC3" w:rsidP="007E307F">
            <w:pPr>
              <w:pStyle w:val="Date"/>
              <w:spacing w:after="0"/>
            </w:pPr>
            <w:bookmarkStart w:id="0" w:name="_GoBack"/>
            <w:bookmarkEnd w:id="0"/>
            <w:r>
              <w:t>May</w:t>
            </w:r>
          </w:p>
          <w:p w:rsidR="00267AC3" w:rsidRPr="00267AC3" w:rsidRDefault="00267AC3" w:rsidP="007E307F">
            <w:r>
              <w:t>2017</w:t>
            </w:r>
          </w:p>
        </w:tc>
        <w:tc>
          <w:tcPr>
            <w:tcW w:w="4087" w:type="pct"/>
          </w:tcPr>
          <w:p w:rsidR="00267AC3" w:rsidRDefault="00267AC3" w:rsidP="007E307F">
            <w:pPr>
              <w:pStyle w:val="Subsection"/>
              <w:spacing w:after="0"/>
            </w:pPr>
            <w:r>
              <w:t>Bachelor of Science: Computer Science,  </w:t>
            </w:r>
            <w:r>
              <w:rPr>
                <w:rStyle w:val="Emphasis"/>
              </w:rPr>
              <w:t>Clemson University, GPA 3.57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D5547A11A54D4FCCA4CE938D402E0D18"/>
              </w:placeholder>
              <w15:repeatingSectionItem/>
            </w:sdtPr>
            <w:sdtEndPr/>
            <w:sdtContent>
              <w:tr w:rsidR="00267AC3" w:rsidTr="007E307F">
                <w:trPr>
                  <w:trHeight w:val="339"/>
                </w:trPr>
                <w:tc>
                  <w:tcPr>
                    <w:tcW w:w="913" w:type="pct"/>
                  </w:tcPr>
                  <w:p w:rsidR="00267AC3" w:rsidRDefault="00267AC3" w:rsidP="007E307F">
                    <w:pPr>
                      <w:pStyle w:val="Date"/>
                      <w:spacing w:after="0"/>
                    </w:pPr>
                    <w:r>
                      <w:t>June</w:t>
                    </w:r>
                  </w:p>
                  <w:p w:rsidR="00267AC3" w:rsidRPr="00267AC3" w:rsidRDefault="00267AC3" w:rsidP="007E307F">
                    <w:r>
                      <w:t>2013</w:t>
                    </w:r>
                  </w:p>
                </w:tc>
                <w:tc>
                  <w:tcPr>
                    <w:tcW w:w="4087" w:type="pct"/>
                  </w:tcPr>
                  <w:p w:rsidR="00267AC3" w:rsidRDefault="00267AC3" w:rsidP="007E307F">
                    <w:pPr>
                      <w:pStyle w:val="Subsection"/>
                      <w:spacing w:after="0"/>
                    </w:pPr>
                    <w:r>
                      <w:t>High School Diploma,  </w:t>
                    </w:r>
                    <w:r>
                      <w:rPr>
                        <w:rStyle w:val="Emphasis"/>
                      </w:rPr>
                      <w:t>Lugoff-Elgin High School</w:t>
                    </w:r>
                  </w:p>
                </w:tc>
              </w:tr>
            </w:sdtContent>
          </w:sdt>
        </w:sdtContent>
      </w:sdt>
    </w:tbl>
    <w:p w:rsidR="00977BB8" w:rsidRDefault="0060149C" w:rsidP="0084178B">
      <w:pPr>
        <w:pStyle w:val="SectionHeading"/>
      </w:pPr>
      <w:r>
        <w:t>Computer Skills</w:t>
      </w:r>
    </w:p>
    <w:tbl>
      <w:tblPr>
        <w:tblStyle w:val="ResumeTable"/>
        <w:tblW w:w="5026" w:type="pct"/>
        <w:tblLook w:val="04A0" w:firstRow="1" w:lastRow="0" w:firstColumn="1" w:lastColumn="0" w:noHBand="0" w:noVBand="1"/>
        <w:tblDescription w:val="Skills"/>
      </w:tblPr>
      <w:tblGrid>
        <w:gridCol w:w="1665"/>
        <w:gridCol w:w="7454"/>
      </w:tblGrid>
      <w:tr w:rsidR="00977BB8" w:rsidTr="00841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"/>
        </w:trPr>
        <w:tc>
          <w:tcPr>
            <w:tcW w:w="913" w:type="pct"/>
          </w:tcPr>
          <w:p w:rsidR="00977BB8" w:rsidRDefault="00977BB8" w:rsidP="0084178B">
            <w:pPr>
              <w:spacing w:after="0"/>
            </w:pPr>
          </w:p>
        </w:tc>
        <w:tc>
          <w:tcPr>
            <w:tcW w:w="4087" w:type="pct"/>
          </w:tcPr>
          <w:p w:rsidR="00977BB8" w:rsidRDefault="00977BB8" w:rsidP="0084178B">
            <w:pPr>
              <w:spacing w:after="0"/>
            </w:pPr>
          </w:p>
        </w:tc>
      </w:tr>
      <w:tr w:rsidR="00977BB8" w:rsidTr="0084178B">
        <w:trPr>
          <w:trHeight w:val="641"/>
        </w:trPr>
        <w:tc>
          <w:tcPr>
            <w:tcW w:w="913" w:type="pct"/>
          </w:tcPr>
          <w:p w:rsidR="00977BB8" w:rsidRDefault="00977BB8" w:rsidP="0084178B">
            <w:pPr>
              <w:spacing w:after="0"/>
            </w:pPr>
          </w:p>
        </w:tc>
        <w:tc>
          <w:tcPr>
            <w:tcW w:w="4087" w:type="pct"/>
          </w:tcPr>
          <w:p w:rsidR="00977BB8" w:rsidRDefault="0060149C" w:rsidP="0084178B">
            <w:pPr>
              <w:pStyle w:val="Subsection"/>
              <w:spacing w:after="0"/>
            </w:pPr>
            <w:r>
              <w:t>Languages</w:t>
            </w:r>
          </w:p>
          <w:p w:rsidR="00977BB8" w:rsidRDefault="003620C3" w:rsidP="0084178B">
            <w:pPr>
              <w:pStyle w:val="ListBullet"/>
              <w:spacing w:after="0"/>
            </w:pPr>
            <w:r>
              <w:t>Java, C, C++, V</w:t>
            </w:r>
            <w:r w:rsidR="0084178B">
              <w:t xml:space="preserve">isual </w:t>
            </w:r>
            <w:r>
              <w:t>B</w:t>
            </w:r>
            <w:r w:rsidR="0084178B">
              <w:t>asic</w:t>
            </w:r>
            <w:r>
              <w:t xml:space="preserve"> in Excel (minor experience), MATLAB</w:t>
            </w:r>
            <w:r w:rsidR="0097201D">
              <w:t>, CSS, JavaScript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176D80024E7A4727997652D2A78C0BB6"/>
              </w:placeholder>
              <w15:repeatingSectionItem/>
            </w:sdtPr>
            <w:sdtEndPr/>
            <w:sdtContent>
              <w:tr w:rsidR="00977BB8" w:rsidTr="0084178B">
                <w:trPr>
                  <w:trHeight w:val="855"/>
                </w:trPr>
                <w:tc>
                  <w:tcPr>
                    <w:tcW w:w="913" w:type="pct"/>
                  </w:tcPr>
                  <w:p w:rsidR="00977BB8" w:rsidRDefault="00977BB8" w:rsidP="0084178B">
                    <w:pPr>
                      <w:spacing w:after="0"/>
                    </w:pPr>
                  </w:p>
                </w:tc>
                <w:tc>
                  <w:tcPr>
                    <w:tcW w:w="4087" w:type="pct"/>
                  </w:tcPr>
                  <w:p w:rsidR="00977BB8" w:rsidRDefault="0060149C" w:rsidP="0084178B">
                    <w:pPr>
                      <w:pStyle w:val="Subsection"/>
                      <w:spacing w:after="0"/>
                    </w:pPr>
                    <w:r>
                      <w:t>Software</w:t>
                    </w:r>
                  </w:p>
                  <w:p w:rsidR="00977BB8" w:rsidRDefault="003620C3" w:rsidP="0084178B">
                    <w:pPr>
                      <w:pStyle w:val="ListBullet"/>
                      <w:spacing w:after="0"/>
                    </w:pPr>
                    <w:r>
                      <w:t>Microsoft Excel, Microsoft Word, Microsoft PowerPoint, Microsoft Access (minor experience)</w:t>
                    </w:r>
                    <w:r w:rsidR="0084178B">
                      <w:t>, Photoshop</w:t>
                    </w:r>
                    <w:r w:rsidR="00E47FBC">
                      <w:t>, SSH Clients</w:t>
                    </w:r>
                  </w:p>
                </w:tc>
              </w:tr>
            </w:sdtContent>
          </w:sdt>
        </w:sdtContent>
      </w:sdt>
    </w:tbl>
    <w:p w:rsidR="00977BB8" w:rsidRDefault="0060149C" w:rsidP="0084178B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977BB8" w:rsidTr="00977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77BB8" w:rsidRDefault="00977BB8" w:rsidP="0084178B">
            <w:pPr>
              <w:spacing w:after="0" w:line="240" w:lineRule="auto"/>
            </w:pPr>
          </w:p>
        </w:tc>
        <w:tc>
          <w:tcPr>
            <w:tcW w:w="4087" w:type="pct"/>
          </w:tcPr>
          <w:p w:rsidR="00977BB8" w:rsidRDefault="00977BB8" w:rsidP="0084178B">
            <w:pPr>
              <w:spacing w:after="0" w:line="240" w:lineRule="auto"/>
            </w:pPr>
          </w:p>
        </w:tc>
      </w:tr>
      <w:tr w:rsidR="00977BB8" w:rsidTr="00977BB8">
        <w:tc>
          <w:tcPr>
            <w:tcW w:w="913" w:type="pct"/>
          </w:tcPr>
          <w:p w:rsidR="003620C3" w:rsidRDefault="00267AC3" w:rsidP="0084178B">
            <w:pPr>
              <w:pStyle w:val="Date"/>
              <w:spacing w:after="0"/>
              <w:ind w:right="217"/>
            </w:pPr>
            <w:r>
              <w:t>May - August</w:t>
            </w:r>
          </w:p>
          <w:p w:rsidR="003620C3" w:rsidRPr="003620C3" w:rsidRDefault="003620C3" w:rsidP="0084178B">
            <w:pPr>
              <w:spacing w:after="0"/>
            </w:pPr>
            <w:r>
              <w:t>2015</w:t>
            </w:r>
            <w:r w:rsidR="00267AC3">
              <w:t xml:space="preserve"> - </w:t>
            </w:r>
            <w:r w:rsidR="0097201D">
              <w:t>2016</w:t>
            </w:r>
          </w:p>
          <w:p w:rsidR="003620C3" w:rsidRDefault="003620C3" w:rsidP="0084178B">
            <w:pPr>
              <w:pStyle w:val="Date"/>
              <w:spacing w:after="0"/>
              <w:ind w:right="217"/>
            </w:pPr>
          </w:p>
          <w:p w:rsidR="00D465FD" w:rsidRDefault="00D465FD" w:rsidP="0084178B">
            <w:pPr>
              <w:pStyle w:val="Date"/>
              <w:spacing w:after="0"/>
              <w:ind w:right="127"/>
            </w:pPr>
          </w:p>
          <w:p w:rsidR="0097201D" w:rsidRDefault="0097201D" w:rsidP="0084178B">
            <w:pPr>
              <w:pStyle w:val="Date"/>
              <w:spacing w:after="0"/>
              <w:ind w:right="127"/>
            </w:pPr>
          </w:p>
          <w:p w:rsidR="0097201D" w:rsidRDefault="0097201D" w:rsidP="0084178B">
            <w:pPr>
              <w:pStyle w:val="Date"/>
              <w:spacing w:after="0"/>
              <w:ind w:right="127"/>
            </w:pPr>
          </w:p>
          <w:p w:rsidR="00977BB8" w:rsidRDefault="00267AC3" w:rsidP="0084178B">
            <w:pPr>
              <w:pStyle w:val="Date"/>
              <w:spacing w:after="0"/>
              <w:ind w:right="127"/>
            </w:pPr>
            <w:r>
              <w:t>Part time</w:t>
            </w:r>
          </w:p>
          <w:p w:rsidR="0097201D" w:rsidRPr="0097201D" w:rsidRDefault="00267AC3" w:rsidP="00267AC3">
            <w:r>
              <w:t xml:space="preserve">2011 - </w:t>
            </w:r>
            <w:r w:rsidR="0097201D">
              <w:t>2014</w:t>
            </w:r>
          </w:p>
        </w:tc>
        <w:tc>
          <w:tcPr>
            <w:tcW w:w="4087" w:type="pct"/>
          </w:tcPr>
          <w:p w:rsidR="003620C3" w:rsidRDefault="003620C3" w:rsidP="0084178B">
            <w:pPr>
              <w:pStyle w:val="Subsection"/>
              <w:spacing w:after="0"/>
            </w:pPr>
            <w:r>
              <w:t xml:space="preserve">IT Intern, </w:t>
            </w:r>
            <w:r>
              <w:rPr>
                <w:rStyle w:val="Emphasis"/>
              </w:rPr>
              <w:t>BlueCross BlueShield</w:t>
            </w:r>
            <w:r>
              <w:t xml:space="preserve"> </w:t>
            </w:r>
          </w:p>
          <w:p w:rsidR="0097201D" w:rsidRDefault="003620C3" w:rsidP="0097201D">
            <w:pPr>
              <w:pStyle w:val="ListBullet"/>
              <w:spacing w:after="0"/>
            </w:pPr>
            <w:r>
              <w:t>Worked with Risk and Compliance to aid in document review and correction</w:t>
            </w:r>
          </w:p>
          <w:p w:rsidR="003620C3" w:rsidRDefault="0084178B" w:rsidP="0084178B">
            <w:pPr>
              <w:pStyle w:val="ListBullet"/>
              <w:spacing w:after="0"/>
            </w:pPr>
            <w:r>
              <w:t>Maintained spreadsheets and database records</w:t>
            </w:r>
          </w:p>
          <w:p w:rsidR="00D465FD" w:rsidRDefault="00D465FD" w:rsidP="0084178B">
            <w:pPr>
              <w:pStyle w:val="ListBullet"/>
              <w:spacing w:after="0"/>
            </w:pPr>
            <w:r>
              <w:t>Emailed employees to enforce guideline for documents</w:t>
            </w:r>
          </w:p>
          <w:p w:rsidR="0097201D" w:rsidRDefault="0097201D" w:rsidP="0084178B">
            <w:pPr>
              <w:pStyle w:val="ListBullet"/>
              <w:spacing w:after="0"/>
            </w:pPr>
            <w:r>
              <w:t>Worked with security monitoring, QA, and web development</w:t>
            </w:r>
          </w:p>
          <w:p w:rsidR="0097201D" w:rsidRDefault="0097201D" w:rsidP="0084178B">
            <w:pPr>
              <w:pStyle w:val="ListBullet"/>
              <w:spacing w:after="0"/>
            </w:pPr>
            <w:r>
              <w:t>Helped build and maintain a website for querying work requests and tickets</w:t>
            </w:r>
          </w:p>
          <w:p w:rsidR="003620C3" w:rsidRDefault="003620C3" w:rsidP="0084178B">
            <w:pPr>
              <w:pStyle w:val="Subsection"/>
              <w:spacing w:after="0"/>
            </w:pPr>
          </w:p>
          <w:p w:rsidR="00977BB8" w:rsidRDefault="003620C3" w:rsidP="0084178B">
            <w:pPr>
              <w:pStyle w:val="Subsection"/>
              <w:spacing w:after="0"/>
            </w:pPr>
            <w:r>
              <w:t>Cashier/Bag Boy</w:t>
            </w:r>
            <w:r w:rsidR="0060149C">
              <w:t>,  </w:t>
            </w:r>
            <w:r>
              <w:rPr>
                <w:rStyle w:val="Emphasis"/>
              </w:rPr>
              <w:t>IGA</w:t>
            </w:r>
          </w:p>
          <w:p w:rsidR="00977BB8" w:rsidRDefault="003620C3" w:rsidP="0084178B">
            <w:pPr>
              <w:pStyle w:val="ListBullet"/>
              <w:spacing w:after="0"/>
            </w:pPr>
            <w:r>
              <w:t>Handled money for customers</w:t>
            </w:r>
          </w:p>
          <w:p w:rsidR="003620C3" w:rsidRDefault="003620C3" w:rsidP="0084178B">
            <w:pPr>
              <w:pStyle w:val="ListBullet"/>
              <w:spacing w:after="0"/>
            </w:pPr>
            <w:r>
              <w:t>Cleaned up around the store and pulled frozen and dairy food products to the front of shelves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176D80024E7A4727997652D2A78C0BB6"/>
              </w:placeholder>
              <w15:repeatingSectionItem/>
            </w:sdtPr>
            <w:sdtEndPr/>
            <w:sdtContent>
              <w:tr w:rsidR="00977BB8" w:rsidTr="00977BB8">
                <w:tc>
                  <w:tcPr>
                    <w:tcW w:w="913" w:type="pct"/>
                  </w:tcPr>
                  <w:p w:rsidR="003620C3" w:rsidRDefault="00267AC3" w:rsidP="0084178B">
                    <w:pPr>
                      <w:pStyle w:val="Date"/>
                      <w:spacing w:after="0"/>
                    </w:pPr>
                    <w:r>
                      <w:t>May - August</w:t>
                    </w:r>
                  </w:p>
                  <w:p w:rsidR="003620C3" w:rsidRPr="003620C3" w:rsidRDefault="003620C3" w:rsidP="0084178B">
                    <w:pPr>
                      <w:spacing w:after="0"/>
                    </w:pPr>
                    <w:r>
                      <w:t>2008</w:t>
                    </w:r>
                    <w:r w:rsidR="00267AC3">
                      <w:t xml:space="preserve"> - </w:t>
                    </w:r>
                    <w:r>
                      <w:t>2011</w:t>
                    </w:r>
                  </w:p>
                </w:tc>
                <w:tc>
                  <w:tcPr>
                    <w:tcW w:w="4087" w:type="pct"/>
                  </w:tcPr>
                  <w:p w:rsidR="00977BB8" w:rsidRDefault="003620C3" w:rsidP="0084178B">
                    <w:pPr>
                      <w:pStyle w:val="Subsection"/>
                      <w:spacing w:after="0"/>
                    </w:pPr>
                    <w:r>
                      <w:t>Counselor</w:t>
                    </w:r>
                    <w:r w:rsidR="0060149C">
                      <w:t>,  </w:t>
                    </w:r>
                    <w:r>
                      <w:rPr>
                        <w:rStyle w:val="Emphasis"/>
                      </w:rPr>
                      <w:t>Highway Church Choir Camp</w:t>
                    </w:r>
                  </w:p>
                  <w:p w:rsidR="003620C3" w:rsidRDefault="003620C3" w:rsidP="0084178B">
                    <w:pPr>
                      <w:pStyle w:val="ListBullet"/>
                      <w:spacing w:after="0"/>
                    </w:pPr>
                    <w:r>
                      <w:t>Watched over students whose ages ranged from kindergarten to 3</w:t>
                    </w:r>
                    <w:r w:rsidRPr="003620C3">
                      <w:rPr>
                        <w:vertAlign w:val="superscript"/>
                      </w:rPr>
                      <w:t>rd</w:t>
                    </w:r>
                    <w:r>
                      <w:t xml:space="preserve"> grade</w:t>
                    </w:r>
                  </w:p>
                  <w:p w:rsidR="00977BB8" w:rsidRDefault="003620C3" w:rsidP="0084178B">
                    <w:pPr>
                      <w:pStyle w:val="ListBullet"/>
                      <w:spacing w:after="0"/>
                    </w:pPr>
                    <w:r>
                      <w:t>Supervised actions taken to protect best interest of camp-attending children</w:t>
                    </w:r>
                  </w:p>
                </w:tc>
              </w:tr>
            </w:sdtContent>
          </w:sdt>
        </w:sdtContent>
      </w:sdt>
    </w:tbl>
    <w:p w:rsidR="00977BB8" w:rsidRDefault="00977BB8" w:rsidP="0084178B">
      <w:pPr>
        <w:spacing w:after="0"/>
      </w:pPr>
    </w:p>
    <w:sectPr w:rsidR="00977BB8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3EC" w:rsidRDefault="007A53EC">
      <w:pPr>
        <w:spacing w:after="0"/>
      </w:pPr>
      <w:r>
        <w:separator/>
      </w:r>
    </w:p>
    <w:p w:rsidR="007A53EC" w:rsidRDefault="007A53EC"/>
  </w:endnote>
  <w:endnote w:type="continuationSeparator" w:id="0">
    <w:p w:rsidR="007A53EC" w:rsidRDefault="007A53EC">
      <w:pPr>
        <w:spacing w:after="0"/>
      </w:pPr>
      <w:r>
        <w:continuationSeparator/>
      </w:r>
    </w:p>
    <w:p w:rsidR="007A53EC" w:rsidRDefault="007A5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BB8" w:rsidRDefault="0060149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67AC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3EC" w:rsidRDefault="007A53EC">
      <w:pPr>
        <w:spacing w:after="0"/>
      </w:pPr>
      <w:r>
        <w:separator/>
      </w:r>
    </w:p>
    <w:p w:rsidR="007A53EC" w:rsidRDefault="007A53EC"/>
  </w:footnote>
  <w:footnote w:type="continuationSeparator" w:id="0">
    <w:p w:rsidR="007A53EC" w:rsidRDefault="007A53EC">
      <w:pPr>
        <w:spacing w:after="0"/>
      </w:pPr>
      <w:r>
        <w:continuationSeparator/>
      </w:r>
    </w:p>
    <w:p w:rsidR="007A53EC" w:rsidRDefault="007A53E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C3"/>
    <w:rsid w:val="00151311"/>
    <w:rsid w:val="00267AC3"/>
    <w:rsid w:val="00296A31"/>
    <w:rsid w:val="003620C3"/>
    <w:rsid w:val="0060149C"/>
    <w:rsid w:val="00723168"/>
    <w:rsid w:val="007A53EC"/>
    <w:rsid w:val="0084178B"/>
    <w:rsid w:val="0097201D"/>
    <w:rsid w:val="00977BB8"/>
    <w:rsid w:val="00D465FD"/>
    <w:rsid w:val="00E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7E74C-10F6-4DD1-9720-216DAD9B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3620C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afel@clemso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rolempso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EFC973CBFA4C6A950D93C3028A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2BD64-FB2A-43B3-B0C3-48722C4C844B}"/>
      </w:docPartPr>
      <w:docPartBody>
        <w:p w:rsidR="003F6BB5" w:rsidRDefault="004B57A9">
          <w:pPr>
            <w:pStyle w:val="CFEFC973CBFA4C6A950D93C3028A5884"/>
          </w:pPr>
          <w:r>
            <w:t>[Your Name]</w:t>
          </w:r>
        </w:p>
      </w:docPartBody>
    </w:docPart>
    <w:docPart>
      <w:docPartPr>
        <w:name w:val="176D80024E7A4727997652D2A78C0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E0924-C870-4D8E-860B-98E1A570293E}"/>
      </w:docPartPr>
      <w:docPartBody>
        <w:p w:rsidR="003F6BB5" w:rsidRDefault="004B57A9">
          <w:pPr>
            <w:pStyle w:val="176D80024E7A4727997652D2A78C0BB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547A11A54D4FCCA4CE938D402E0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971C7-C2F4-4C8D-A377-EEC881290319}"/>
      </w:docPartPr>
      <w:docPartBody>
        <w:p w:rsidR="008D41F7" w:rsidRDefault="00C66579" w:rsidP="00C66579">
          <w:pPr>
            <w:pStyle w:val="D5547A11A54D4FCCA4CE938D402E0D1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C"/>
    <w:rsid w:val="003F6BB5"/>
    <w:rsid w:val="004B57A9"/>
    <w:rsid w:val="004D0876"/>
    <w:rsid w:val="006E778D"/>
    <w:rsid w:val="008D41F7"/>
    <w:rsid w:val="00BA4631"/>
    <w:rsid w:val="00C350DC"/>
    <w:rsid w:val="00C6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EFC973CBFA4C6A950D93C3028A5884">
    <w:name w:val="CFEFC973CBFA4C6A950D93C3028A5884"/>
  </w:style>
  <w:style w:type="paragraph" w:customStyle="1" w:styleId="FABE7A454BD24BB180F1F093F3A141F0">
    <w:name w:val="FABE7A454BD24BB180F1F093F3A141F0"/>
  </w:style>
  <w:style w:type="paragraph" w:customStyle="1" w:styleId="14F666446B5640CFADD63C7D46E94D99">
    <w:name w:val="14F666446B5640CFADD63C7D46E94D99"/>
  </w:style>
  <w:style w:type="paragraph" w:customStyle="1" w:styleId="592888CE84A54085A3605FB006B7AC6A">
    <w:name w:val="592888CE84A54085A3605FB006B7AC6A"/>
  </w:style>
  <w:style w:type="paragraph" w:customStyle="1" w:styleId="9F450E4AE36B4CE1863D0ABC08DD923A">
    <w:name w:val="9F450E4AE36B4CE1863D0ABC08DD923A"/>
  </w:style>
  <w:style w:type="paragraph" w:customStyle="1" w:styleId="C4887B6E3A434556808751B7A238A890">
    <w:name w:val="C4887B6E3A434556808751B7A238A890"/>
  </w:style>
  <w:style w:type="character" w:styleId="PlaceholderText">
    <w:name w:val="Placeholder Text"/>
    <w:basedOn w:val="DefaultParagraphFont"/>
    <w:uiPriority w:val="99"/>
    <w:semiHidden/>
    <w:rsid w:val="00C66579"/>
    <w:rPr>
      <w:color w:val="808080"/>
    </w:rPr>
  </w:style>
  <w:style w:type="paragraph" w:customStyle="1" w:styleId="176D80024E7A4727997652D2A78C0BB6">
    <w:name w:val="176D80024E7A4727997652D2A78C0BB6"/>
  </w:style>
  <w:style w:type="paragraph" w:customStyle="1" w:styleId="18D7A069969C4ED78CFFE21E56C65983">
    <w:name w:val="18D7A069969C4ED78CFFE21E56C65983"/>
  </w:style>
  <w:style w:type="paragraph" w:customStyle="1" w:styleId="78B26DE55FD74D2BBF4F1FEB617ED66F">
    <w:name w:val="78B26DE55FD74D2BBF4F1FEB617ED66F"/>
  </w:style>
  <w:style w:type="paragraph" w:customStyle="1" w:styleId="029DE0713BEF44C1979D0F4F550FE2FC">
    <w:name w:val="029DE0713BEF44C1979D0F4F550FE2FC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B7BDB938474041CCB3F26C5A86448801">
    <w:name w:val="B7BDB938474041CCB3F26C5A86448801"/>
  </w:style>
  <w:style w:type="paragraph" w:customStyle="1" w:styleId="E6D228F395614743AF6D7B17710400C4">
    <w:name w:val="E6D228F395614743AF6D7B17710400C4"/>
  </w:style>
  <w:style w:type="paragraph" w:customStyle="1" w:styleId="8386BB83E5FF4E8290A5F1BDEF663607">
    <w:name w:val="8386BB83E5FF4E8290A5F1BDEF663607"/>
  </w:style>
  <w:style w:type="paragraph" w:customStyle="1" w:styleId="0E8F1387C00443DB8B6879A60FB94216">
    <w:name w:val="0E8F1387C00443DB8B6879A60FB94216"/>
  </w:style>
  <w:style w:type="paragraph" w:customStyle="1" w:styleId="CE13620AA9D84CDAA00334C4F63C9987">
    <w:name w:val="CE13620AA9D84CDAA00334C4F63C9987"/>
    <w:rsid w:val="00C350DC"/>
  </w:style>
  <w:style w:type="paragraph" w:customStyle="1" w:styleId="D6C06ED3CA6344CDA702FAA25E00518C">
    <w:name w:val="D6C06ED3CA6344CDA702FAA25E00518C"/>
    <w:rsid w:val="00C66579"/>
  </w:style>
  <w:style w:type="paragraph" w:customStyle="1" w:styleId="D5547A11A54D4FCCA4CE938D402E0D18">
    <w:name w:val="D5547A11A54D4FCCA4CE938D402E0D18"/>
    <w:rsid w:val="00C66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Tafel</dc:creator>
  <cp:keywords/>
  <cp:lastModifiedBy>Edward Tafel</cp:lastModifiedBy>
  <cp:revision>6</cp:revision>
  <dcterms:created xsi:type="dcterms:W3CDTF">2016-03-14T19:03:00Z</dcterms:created>
  <dcterms:modified xsi:type="dcterms:W3CDTF">2017-01-23T23:58:00Z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